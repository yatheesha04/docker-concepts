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1162CE" w:rsidRDefault="006A7622">
              <w:pPr>
                <w:pStyle w:val="Publishwithline"/>
              </w:pPr>
              <w:r>
                <w:t xml:space="preserve">Docker </w:t>
              </w:r>
              <w:proofErr w:type="spellStart"/>
              <w:r>
                <w:t>crashcourse</w:t>
              </w:r>
              <w:proofErr w:type="spellEnd"/>
            </w:p>
          </w:sdtContent>
        </w:sdt>
        <w:p w:rsidR="001162CE" w:rsidRDefault="001162CE">
          <w:pPr>
            <w:pStyle w:val="underline"/>
          </w:pPr>
        </w:p>
        <w:p w:rsidR="001162CE" w:rsidRDefault="00546F25">
          <w:pPr>
            <w:pStyle w:val="PadderBetweenControlandBody"/>
          </w:pPr>
        </w:p>
      </w:sdtContent>
    </w:sdt>
    <w:p w:rsidR="001162CE" w:rsidRDefault="002A00D2" w:rsidP="002A00D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docker</w:t>
      </w:r>
      <w:proofErr w:type="spellEnd"/>
      <w:r>
        <w:t>-&gt;</w:t>
      </w:r>
      <w:r w:rsidR="00F52A4B">
        <w:t xml:space="preserve"> </w:t>
      </w:r>
      <w:r>
        <w:t>docs.docker.com</w:t>
      </w:r>
    </w:p>
    <w:p w:rsidR="00F52A4B" w:rsidRDefault="00546F25" w:rsidP="002A00D2">
      <w:pPr>
        <w:pStyle w:val="ListParagraph"/>
        <w:numPr>
          <w:ilvl w:val="0"/>
          <w:numId w:val="1"/>
        </w:numPr>
      </w:pPr>
      <w:r>
        <w:t>Docker  --version</w:t>
      </w:r>
      <w:bookmarkStart w:id="0" w:name="_GoBack"/>
      <w:bookmarkEnd w:id="0"/>
    </w:p>
    <w:sectPr w:rsidR="00F52A4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C4E57"/>
    <w:multiLevelType w:val="hybridMultilevel"/>
    <w:tmpl w:val="355ED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6A7622"/>
    <w:rsid w:val="001162CE"/>
    <w:rsid w:val="002A00D2"/>
    <w:rsid w:val="00546F25"/>
    <w:rsid w:val="006A7622"/>
    <w:rsid w:val="00F5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7A4C"/>
  <w15:docId w15:val="{8936E442-B7A0-4B07-B2FB-E91DFEDB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A674B-FB1F-4AF0-9A3D-5F8DACAC863F}"/>
      </w:docPartPr>
      <w:docPartBody>
        <w:p w:rsidR="00000000" w:rsidRDefault="00060694">
          <w:r w:rsidRPr="00C027A7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694"/>
    <w:rsid w:val="00060694"/>
    <w:rsid w:val="0026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6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Docker crashcourse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Yatheesha</dc:creator>
  <cp:keywords/>
  <dc:description/>
  <cp:lastModifiedBy>B Yatheesha</cp:lastModifiedBy>
  <cp:revision>4</cp:revision>
  <dcterms:created xsi:type="dcterms:W3CDTF">2020-05-19T20:50:00Z</dcterms:created>
  <dcterms:modified xsi:type="dcterms:W3CDTF">2020-05-19T20:52:00Z</dcterms:modified>
</cp:coreProperties>
</file>