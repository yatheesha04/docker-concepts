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BB66B6" w:rsidRDefault="00E73EA9">
              <w:pPr>
                <w:pStyle w:val="Publishwithline"/>
              </w:pPr>
              <w:r>
                <w:t>Docker</w:t>
              </w:r>
              <w:r>
                <w:t xml:space="preserve">   </w:t>
              </w:r>
              <w:r>
                <w:t xml:space="preserve"> https://www.youtube.com/watch?v=Rt5G5Gj7RP0&amp;feature=youtu.be</w:t>
              </w:r>
            </w:p>
          </w:sdtContent>
        </w:sdt>
        <w:p w:rsidR="00BB66B6" w:rsidRDefault="00BB66B6">
          <w:pPr>
            <w:pStyle w:val="underline"/>
          </w:pPr>
        </w:p>
        <w:p w:rsidR="00BB66B6" w:rsidRDefault="008B4542">
          <w:pPr>
            <w:pStyle w:val="PadderBetweenControlandBody"/>
          </w:pPr>
        </w:p>
      </w:sdtContent>
    </w:sdt>
    <w:p w:rsidR="00E73EA9" w:rsidRDefault="00E73EA9" w:rsidP="00D42676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https://www.youtube.com/watch?v=Rt5G5Gj7RP0&amp;feature=youtu.be</w:t>
        </w:r>
      </w:hyperlink>
    </w:p>
    <w:p w:rsidR="00E73EA9" w:rsidRDefault="00E73EA9" w:rsidP="00E73EA9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creare</w:t>
      </w:r>
      <w:proofErr w:type="spellEnd"/>
      <w:r>
        <w:t xml:space="preserve"> jar :maven build-&gt;goal as package</w:t>
      </w:r>
      <w:bookmarkStart w:id="0" w:name="_GoBack"/>
      <w:bookmarkEnd w:id="0"/>
    </w:p>
    <w:p w:rsidR="00D42676" w:rsidRDefault="00D42676" w:rsidP="00D42676">
      <w:pPr>
        <w:pStyle w:val="ListParagraph"/>
        <w:numPr>
          <w:ilvl w:val="0"/>
          <w:numId w:val="2"/>
        </w:numPr>
      </w:pPr>
      <w:r>
        <w:t xml:space="preserve">To run jar : go to project director till target folder and use this </w:t>
      </w:r>
      <w:proofErr w:type="spellStart"/>
      <w:r>
        <w:t>cmd</w:t>
      </w:r>
      <w:proofErr w:type="spellEnd"/>
    </w:p>
    <w:p w:rsidR="00D42676" w:rsidRDefault="00D42676">
      <w:r>
        <w:tab/>
      </w:r>
      <w:proofErr w:type="gramStart"/>
      <w:r w:rsidRPr="00D42676">
        <w:t>java</w:t>
      </w:r>
      <w:proofErr w:type="gramEnd"/>
      <w:r w:rsidRPr="00D42676">
        <w:t xml:space="preserve"> -jar target\docker-in-5-steps-todo-rest-api-h2-1.0.0.RELEASE.jar</w:t>
      </w:r>
    </w:p>
    <w:p w:rsidR="00D42676" w:rsidRDefault="008B4542" w:rsidP="00D42676">
      <w:pPr>
        <w:pStyle w:val="ListParagraph"/>
        <w:numPr>
          <w:ilvl w:val="0"/>
          <w:numId w:val="2"/>
        </w:numPr>
      </w:pPr>
      <w:hyperlink r:id="rId7" w:history="1">
        <w:r w:rsidR="00D42676">
          <w:rPr>
            <w:rStyle w:val="Hyperlink"/>
          </w:rPr>
          <w:t>https://www.simplilearn.com/docker-tutorial-article</w:t>
        </w:r>
      </w:hyperlink>
    </w:p>
    <w:p w:rsidR="00D42676" w:rsidRDefault="00D42676" w:rsidP="00D42676">
      <w:pPr>
        <w:pStyle w:val="ListParagraph"/>
        <w:numPr>
          <w:ilvl w:val="0"/>
          <w:numId w:val="2"/>
        </w:numPr>
      </w:pPr>
      <w:r>
        <w:t xml:space="preserve">To run jar we need some </w:t>
      </w:r>
      <w:proofErr w:type="spellStart"/>
      <w:r>
        <w:t>prerequits</w:t>
      </w:r>
      <w:proofErr w:type="spellEnd"/>
      <w:r>
        <w:t xml:space="preserve"> like </w:t>
      </w:r>
      <w:proofErr w:type="spellStart"/>
      <w:r>
        <w:t>jdk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D42676" w:rsidRDefault="00D42676" w:rsidP="00D42676">
      <w:pPr>
        <w:pStyle w:val="ListParagraph"/>
        <w:numPr>
          <w:ilvl w:val="0"/>
          <w:numId w:val="2"/>
        </w:numPr>
      </w:pPr>
      <w:r>
        <w:t xml:space="preserve">To make it easy, use </w:t>
      </w:r>
      <w:proofErr w:type="gramStart"/>
      <w:r>
        <w:t>container  which</w:t>
      </w:r>
      <w:proofErr w:type="gramEnd"/>
      <w:r>
        <w:t xml:space="preserve"> contains jar along with </w:t>
      </w:r>
      <w:proofErr w:type="spellStart"/>
      <w:r>
        <w:t>softwares</w:t>
      </w:r>
      <w:proofErr w:type="spellEnd"/>
      <w:r>
        <w:t xml:space="preserve"> required to run jar. This makes easy to run jar on other systems than </w:t>
      </w:r>
      <w:proofErr w:type="spellStart"/>
      <w:r>
        <w:t>vm</w:t>
      </w:r>
      <w:proofErr w:type="spellEnd"/>
      <w:r>
        <w:t>(virtual machines)</w:t>
      </w:r>
    </w:p>
    <w:p w:rsidR="00480064" w:rsidRDefault="00480064" w:rsidP="00D42676">
      <w:pPr>
        <w:pStyle w:val="ListParagraph"/>
        <w:numPr>
          <w:ilvl w:val="0"/>
          <w:numId w:val="2"/>
        </w:numPr>
      </w:pPr>
      <w:r>
        <w:t xml:space="preserve">Manually create a new </w:t>
      </w:r>
      <w:proofErr w:type="spellStart"/>
      <w:r>
        <w:t>docker</w:t>
      </w:r>
      <w:proofErr w:type="spellEnd"/>
      <w:r>
        <w:t xml:space="preserve"> image</w:t>
      </w:r>
    </w:p>
    <w:p w:rsidR="00480064" w:rsidRDefault="008B4542" w:rsidP="00480064">
      <w:pPr>
        <w:pStyle w:val="ListParagraph"/>
        <w:numPr>
          <w:ilvl w:val="1"/>
          <w:numId w:val="2"/>
        </w:numPr>
      </w:pPr>
      <w:hyperlink r:id="rId8" w:history="1">
        <w:r w:rsidR="00480064">
          <w:rPr>
            <w:rStyle w:val="Hyperlink"/>
          </w:rPr>
          <w:t>https://github.com/in28minutes/docker</w:t>
        </w:r>
      </w:hyperlink>
    </w:p>
    <w:p w:rsidR="00480064" w:rsidRDefault="00480064" w:rsidP="00D42676">
      <w:pPr>
        <w:pStyle w:val="ListParagraph"/>
        <w:numPr>
          <w:ilvl w:val="0"/>
          <w:numId w:val="2"/>
        </w:numPr>
      </w:pPr>
      <w:r>
        <w:t>Openjdk:8 is image  used to run java application(base image)</w:t>
      </w:r>
    </w:p>
    <w:p w:rsidR="00480064" w:rsidRPr="008B4542" w:rsidRDefault="00480064" w:rsidP="00480064">
      <w:pPr>
        <w:pStyle w:val="ListParagraph"/>
        <w:numPr>
          <w:ilvl w:val="1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</w:rPr>
      </w:pPr>
      <w:proofErr w:type="spellStart"/>
      <w:r w:rsidRPr="0048006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docker</w:t>
      </w:r>
      <w:proofErr w:type="spellEnd"/>
      <w:r w:rsidRPr="0048006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run -</w:t>
      </w:r>
      <w:proofErr w:type="spellStart"/>
      <w:r w:rsidRPr="0048006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dit</w:t>
      </w:r>
      <w:proofErr w:type="spellEnd"/>
      <w:r w:rsidRPr="0048006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openjdk:8-jdk-alpine</w:t>
      </w:r>
      <w:r w:rsidR="008B4542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</w:p>
    <w:p w:rsidR="008B4542" w:rsidRPr="00480064" w:rsidRDefault="008B4542" w:rsidP="008B4542">
      <w:pPr>
        <w:pStyle w:val="ListParagraph"/>
        <w:numPr>
          <w:ilvl w:val="2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</w:rPr>
      </w:pPr>
      <w:r>
        <w:rPr>
          <w:rFonts w:ascii="Consolas" w:eastAsia="Times New Roman" w:hAnsi="Consolas" w:cs="Courier New"/>
          <w:color w:val="24292E"/>
          <w:sz w:val="20"/>
        </w:rPr>
        <w:t xml:space="preserve">get image from 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docker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 xml:space="preserve"> remote 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reposity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 xml:space="preserve"> and run container</w:t>
      </w:r>
    </w:p>
    <w:p w:rsidR="00480064" w:rsidRDefault="00480064" w:rsidP="00480064">
      <w:pPr>
        <w:pStyle w:val="ListParagraph"/>
      </w:pPr>
    </w:p>
    <w:p w:rsidR="00480064" w:rsidRDefault="008B4542" w:rsidP="00D42676">
      <w:pPr>
        <w:pStyle w:val="ListParagraph"/>
        <w:numPr>
          <w:ilvl w:val="0"/>
          <w:numId w:val="2"/>
        </w:numPr>
      </w:pPr>
      <w:r>
        <w:t xml:space="preserve">copy application jar to </w:t>
      </w:r>
      <w:proofErr w:type="spellStart"/>
      <w:r>
        <w:t>openjdk</w:t>
      </w:r>
      <w:proofErr w:type="spellEnd"/>
      <w:r>
        <w:t xml:space="preserve"> container using </w:t>
      </w:r>
      <w:proofErr w:type="spellStart"/>
      <w:r>
        <w:t>cmd</w:t>
      </w:r>
      <w:proofErr w:type="spellEnd"/>
    </w:p>
    <w:p w:rsidR="00D85624" w:rsidRPr="00D85624" w:rsidRDefault="00AB4D3F" w:rsidP="00D85624">
      <w:pPr>
        <w:pStyle w:val="ListParagraph"/>
        <w:numPr>
          <w:ilvl w:val="1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</w:rPr>
      </w:pPr>
      <w:proofErr w:type="spellStart"/>
      <w:r w:rsidRPr="00AB4D3F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docker</w:t>
      </w:r>
      <w:proofErr w:type="spellEnd"/>
      <w:r w:rsidRPr="00AB4D3F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container </w:t>
      </w:r>
      <w:proofErr w:type="spellStart"/>
      <w:r w:rsidRPr="00AB4D3F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cp</w:t>
      </w:r>
      <w:proofErr w:type="spellEnd"/>
      <w:r w:rsidRPr="00AB4D3F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target/docker-in-5-steps-todo-rest-api-h2-1.0.0.RELEASE.jar</w:t>
      </w:r>
      <w:r w:rsidR="00D8562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spellStart"/>
      <w:r w:rsidR="00D8562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containername</w:t>
      </w:r>
      <w:proofErr w:type="spellEnd"/>
      <w:r w:rsidR="00D8562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/id </w:t>
      </w:r>
      <w:r w:rsidRPr="00AB4D3F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:/</w:t>
      </w:r>
      <w:proofErr w:type="spellStart"/>
      <w:r w:rsidRPr="00AB4D3F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tmp</w:t>
      </w:r>
      <w:proofErr w:type="spellEnd"/>
    </w:p>
    <w:p w:rsidR="00D85624" w:rsidRPr="00D85624" w:rsidRDefault="00D85624" w:rsidP="00D85624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</w:rPr>
      </w:pPr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to </w:t>
      </w:r>
      <w:proofErr w:type="spellStart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check,list</w:t>
      </w:r>
      <w:proofErr w:type="spellEnd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all files in </w:t>
      </w:r>
      <w:proofErr w:type="spellStart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 using </w:t>
      </w:r>
      <w:proofErr w:type="spellStart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cmd</w:t>
      </w:r>
      <w:proofErr w:type="spellEnd"/>
    </w:p>
    <w:p w:rsidR="00D85624" w:rsidRPr="00D85624" w:rsidRDefault="00D85624" w:rsidP="00D85624">
      <w:pPr>
        <w:pStyle w:val="ListParagraph"/>
        <w:numPr>
          <w:ilvl w:val="1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</w:rPr>
      </w:pPr>
      <w:proofErr w:type="spellStart"/>
      <w:r w:rsidRPr="00D8562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docker</w:t>
      </w:r>
      <w:proofErr w:type="spellEnd"/>
      <w:r w:rsidRPr="00D8562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container exec </w:t>
      </w:r>
      <w:proofErr w:type="spellStart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containername</w:t>
      </w:r>
      <w:proofErr w:type="spellEnd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/id </w:t>
      </w:r>
      <w:r w:rsidRPr="00D8562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ls /</w:t>
      </w:r>
      <w:proofErr w:type="spellStart"/>
      <w:r w:rsidRPr="00D85624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tmp</w:t>
      </w:r>
      <w:proofErr w:type="spellEnd"/>
    </w:p>
    <w:p w:rsidR="00D85624" w:rsidRPr="00914540" w:rsidRDefault="00914540" w:rsidP="00D85624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</w:rPr>
      </w:pPr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create new image (here base image in </w:t>
      </w:r>
      <w:proofErr w:type="spellStart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openjdk</w:t>
      </w:r>
      <w:proofErr w:type="spellEnd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, we are using </w:t>
      </w:r>
      <w:proofErr w:type="spellStart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openjdk</w:t>
      </w:r>
      <w:proofErr w:type="spellEnd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container with </w:t>
      </w:r>
      <w:proofErr w:type="spellStart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jarfile</w:t>
      </w:r>
      <w:proofErr w:type="spellEnd"/>
      <w:r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added into it)</w:t>
      </w:r>
    </w:p>
    <w:p w:rsidR="00914540" w:rsidRPr="00914540" w:rsidRDefault="00914540" w:rsidP="00914540">
      <w:pPr>
        <w:pStyle w:val="HTMLPreformatted"/>
        <w:numPr>
          <w:ilvl w:val="1"/>
          <w:numId w:val="2"/>
        </w:numPr>
        <w:shd w:val="clear" w:color="auto" w:fill="F6F8FA"/>
        <w:rPr>
          <w:rStyle w:val="HTMLCode"/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container commit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basecontainer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imagename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(to be created)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:v1</w:t>
      </w:r>
    </w:p>
    <w:p w:rsidR="00914540" w:rsidRPr="00914540" w:rsidRDefault="00914540" w:rsidP="00914540">
      <w:pPr>
        <w:pStyle w:val="HTMLPreformatted"/>
        <w:numPr>
          <w:ilvl w:val="0"/>
          <w:numId w:val="2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to run jar on this image</w:t>
      </w:r>
    </w:p>
    <w:p w:rsidR="00AE5551" w:rsidRDefault="00AE5551" w:rsidP="00AE5551">
      <w:pPr>
        <w:pStyle w:val="HTMLPreformatted"/>
        <w:numPr>
          <w:ilvl w:val="1"/>
          <w:numId w:val="2"/>
        </w:numP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container commit --change='CMD ["java","-jar","/tmp/</w:t>
      </w:r>
      <w:r w:rsidRPr="00AE5551">
        <w:rPr>
          <w:rStyle w:val="HTMLCode"/>
          <w:rFonts w:ascii="Consolas" w:hAnsi="Consolas"/>
          <w:color w:val="24292E"/>
          <w:bdr w:val="none" w:sz="0" w:space="0" w:color="auto" w:frame="1"/>
        </w:rPr>
        <w:t>docker-in-5-steps-todo-rest-api-h2-1.0.0.RELEASE.jar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"]' </w:t>
      </w:r>
      <w:r w:rsidRPr="00AE555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AE5551">
        <w:rPr>
          <w:rStyle w:val="HTMLCode"/>
          <w:rFonts w:ascii="Consolas" w:hAnsi="Consolas"/>
          <w:color w:val="24292E"/>
          <w:bdr w:val="none" w:sz="0" w:space="0" w:color="auto" w:frame="1"/>
        </w:rPr>
        <w:t>vibrant_jones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Pr="00AE5551">
        <w:rPr>
          <w:rStyle w:val="HTMLCode"/>
          <w:rFonts w:ascii="Consolas" w:hAnsi="Consolas"/>
          <w:color w:val="24292E"/>
          <w:bdr w:val="none" w:sz="0" w:space="0" w:color="auto" w:frame="1"/>
        </w:rPr>
        <w:t>firstimage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:v2</w:t>
      </w:r>
    </w:p>
    <w:p w:rsidR="00914540" w:rsidRDefault="00914540" w:rsidP="00914540">
      <w:pPr>
        <w:pStyle w:val="HTMLPreformatted"/>
        <w:numPr>
          <w:ilvl w:val="1"/>
          <w:numId w:val="2"/>
        </w:numPr>
        <w:shd w:val="clear" w:color="auto" w:fill="F6F8FA"/>
        <w:rPr>
          <w:rFonts w:ascii="Consolas" w:hAnsi="Consolas"/>
          <w:color w:val="24292E"/>
        </w:rPr>
      </w:pPr>
    </w:p>
    <w:p w:rsidR="00914540" w:rsidRPr="00914540" w:rsidRDefault="00914540" w:rsidP="00914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nsolas" w:eastAsia="Times New Roman" w:hAnsi="Consolas" w:cs="Courier New"/>
          <w:color w:val="24292E"/>
          <w:sz w:val="20"/>
        </w:rPr>
      </w:pPr>
    </w:p>
    <w:sectPr w:rsidR="00914540" w:rsidRPr="009145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5C0"/>
    <w:multiLevelType w:val="hybridMultilevel"/>
    <w:tmpl w:val="4E08E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E21"/>
    <w:multiLevelType w:val="hybridMultilevel"/>
    <w:tmpl w:val="0664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42676"/>
    <w:rsid w:val="00335658"/>
    <w:rsid w:val="00480064"/>
    <w:rsid w:val="008B4542"/>
    <w:rsid w:val="008F68A2"/>
    <w:rsid w:val="00914540"/>
    <w:rsid w:val="00AB4D3F"/>
    <w:rsid w:val="00AE5551"/>
    <w:rsid w:val="00B85090"/>
    <w:rsid w:val="00BB66B6"/>
    <w:rsid w:val="00D42676"/>
    <w:rsid w:val="00D85624"/>
    <w:rsid w:val="00E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7653"/>
  <w15:docId w15:val="{5DB4AF87-16F2-4218-9AA2-CA544458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D426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06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80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dock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mplilearn.com/docker-tutorial-arti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t5G5Gj7RP0&amp;feature=youtu.b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5ADD1-7127-4A62-A173-262037CE3D31}"/>
      </w:docPartPr>
      <w:docPartBody>
        <w:p w:rsidR="00572565" w:rsidRDefault="00572565">
          <w:r w:rsidRPr="00C027A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EC"/>
    <w:rsid w:val="00572565"/>
    <w:rsid w:val="00EF07EC"/>
    <w:rsid w:val="00F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5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Docker    https://www.youtube.com/watch?v=Rt5G5Gj7RP0&amp;feature=youtu.be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711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4</cp:revision>
  <dcterms:created xsi:type="dcterms:W3CDTF">2020-05-19T07:22:00Z</dcterms:created>
  <dcterms:modified xsi:type="dcterms:W3CDTF">2020-05-19T20:50:00Z</dcterms:modified>
</cp:coreProperties>
</file>